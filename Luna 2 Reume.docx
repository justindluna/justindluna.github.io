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D201" w14:textId="77777777" w:rsidR="002864C3" w:rsidRDefault="002864C3" w:rsidP="005360CB">
      <w:pPr>
        <w:rPr>
          <w:rFonts w:ascii="Times New Roman" w:hAnsi="Times New Roman"/>
          <w:b/>
          <w:sz w:val="32"/>
          <w:szCs w:val="24"/>
          <w:u w:val="single"/>
        </w:rPr>
      </w:pPr>
    </w:p>
    <w:p w14:paraId="3BFBA4D9" w14:textId="0C7A0B51" w:rsidR="005360CB" w:rsidRPr="0004433E" w:rsidRDefault="005360CB" w:rsidP="005360CB">
      <w:pPr>
        <w:rPr>
          <w:rFonts w:ascii="Times New Roman" w:hAnsi="Times New Roman"/>
          <w:b/>
          <w:sz w:val="36"/>
          <w:szCs w:val="24"/>
        </w:rPr>
      </w:pPr>
      <w:r w:rsidRPr="0004433E">
        <w:rPr>
          <w:rFonts w:ascii="Times New Roman" w:hAnsi="Times New Roman"/>
          <w:b/>
          <w:sz w:val="32"/>
          <w:szCs w:val="24"/>
          <w:u w:val="single"/>
        </w:rPr>
        <w:t>Education</w:t>
      </w:r>
      <w:r w:rsidRPr="0004433E">
        <w:rPr>
          <w:rFonts w:ascii="Times New Roman" w:hAnsi="Times New Roman"/>
          <w:b/>
          <w:sz w:val="32"/>
          <w:szCs w:val="24"/>
        </w:rPr>
        <w:t xml:space="preserve">   </w:t>
      </w:r>
      <w:r w:rsidRPr="0004433E">
        <w:rPr>
          <w:rFonts w:ascii="Times New Roman" w:hAnsi="Times New Roman"/>
          <w:b/>
          <w:sz w:val="36"/>
          <w:szCs w:val="24"/>
        </w:rPr>
        <w:t xml:space="preserve">           </w:t>
      </w:r>
      <w:r w:rsidRPr="0004433E">
        <w:rPr>
          <w:rFonts w:ascii="Times New Roman" w:hAnsi="Times New Roman"/>
          <w:b/>
          <w:sz w:val="36"/>
          <w:szCs w:val="24"/>
        </w:rPr>
        <w:softHyphen/>
        <w:t xml:space="preserve">   </w:t>
      </w:r>
    </w:p>
    <w:p w14:paraId="3A26C3EF" w14:textId="77777777" w:rsidR="005360CB" w:rsidRPr="00FA52EF" w:rsidRDefault="005360CB" w:rsidP="005360CB">
      <w:pPr>
        <w:ind w:left="360" w:hanging="360"/>
        <w:rPr>
          <w:rFonts w:ascii="Times New Roman" w:hAnsi="Times New Roman"/>
          <w:b/>
          <w:sz w:val="24"/>
          <w:szCs w:val="24"/>
        </w:rPr>
      </w:pPr>
      <w:r w:rsidRPr="00FA52EF">
        <w:rPr>
          <w:rFonts w:ascii="Times New Roman" w:hAnsi="Times New Roman"/>
          <w:b/>
          <w:sz w:val="24"/>
          <w:szCs w:val="24"/>
        </w:rPr>
        <w:t>University of Maryland Baltimore County, Baltimore, MD</w:t>
      </w:r>
    </w:p>
    <w:p w14:paraId="7C376962" w14:textId="41C3A6FE" w:rsidR="005360CB" w:rsidRPr="00FA52EF" w:rsidRDefault="0063546B" w:rsidP="00FA52E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</w:rPr>
      </w:pPr>
      <w:r w:rsidRPr="00FA52EF">
        <w:rPr>
          <w:rFonts w:ascii="Times New Roman" w:hAnsi="Times New Roman"/>
          <w:sz w:val="24"/>
        </w:rPr>
        <w:t>Bachelor</w:t>
      </w:r>
      <w:r>
        <w:rPr>
          <w:rFonts w:ascii="Times New Roman" w:hAnsi="Times New Roman"/>
          <w:sz w:val="24"/>
        </w:rPr>
        <w:t>’s degree in the Cinematic Arts</w:t>
      </w:r>
    </w:p>
    <w:p w14:paraId="5969E947" w14:textId="1EC30FFB" w:rsidR="00FA52EF" w:rsidRDefault="005360CB" w:rsidP="00FA52E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</w:rPr>
      </w:pPr>
      <w:r w:rsidRPr="00FA52EF">
        <w:rPr>
          <w:rFonts w:ascii="Times New Roman" w:hAnsi="Times New Roman"/>
          <w:sz w:val="24"/>
        </w:rPr>
        <w:t>Expected Graduation: May 2020</w:t>
      </w:r>
    </w:p>
    <w:p w14:paraId="3C48D2F2" w14:textId="11DE79A8" w:rsidR="0063546B" w:rsidRDefault="0063546B" w:rsidP="0063546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Howard County Community College, Howard County, MD</w:t>
      </w:r>
    </w:p>
    <w:p w14:paraId="1EEDD669" w14:textId="09EA3378" w:rsidR="0063546B" w:rsidRPr="0063546B" w:rsidRDefault="0063546B" w:rsidP="0063546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Associates Degree in Audio Visual Media Production</w:t>
      </w:r>
    </w:p>
    <w:p w14:paraId="78C54A39" w14:textId="2A1FD28F" w:rsidR="0063546B" w:rsidRPr="0063546B" w:rsidRDefault="0063546B" w:rsidP="0063546B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Expected Graduation: May 2021</w:t>
      </w:r>
    </w:p>
    <w:p w14:paraId="4AAE88F0" w14:textId="7FD4B8D0" w:rsidR="0004433E" w:rsidRPr="0004433E" w:rsidRDefault="0004433E" w:rsidP="0004433E">
      <w:pPr>
        <w:rPr>
          <w:rFonts w:ascii="Times New Roman" w:hAnsi="Times New Roman"/>
          <w:b/>
          <w:sz w:val="36"/>
          <w:szCs w:val="24"/>
        </w:rPr>
      </w:pPr>
      <w:r w:rsidRPr="0004433E">
        <w:rPr>
          <w:rFonts w:ascii="Times New Roman" w:hAnsi="Times New Roman"/>
          <w:b/>
          <w:sz w:val="32"/>
          <w:szCs w:val="24"/>
          <w:u w:val="single"/>
        </w:rPr>
        <w:t>Experience</w:t>
      </w:r>
      <w:r w:rsidRPr="0004433E">
        <w:rPr>
          <w:rFonts w:ascii="Times New Roman" w:hAnsi="Times New Roman"/>
          <w:b/>
          <w:sz w:val="36"/>
          <w:szCs w:val="24"/>
        </w:rPr>
        <w:t xml:space="preserve">        </w:t>
      </w:r>
      <w:r w:rsidRPr="0004433E">
        <w:rPr>
          <w:rFonts w:ascii="Times New Roman" w:hAnsi="Times New Roman"/>
          <w:b/>
          <w:sz w:val="36"/>
          <w:szCs w:val="24"/>
        </w:rPr>
        <w:softHyphen/>
        <w:t xml:space="preserve">   </w:t>
      </w:r>
    </w:p>
    <w:p w14:paraId="07DA14C9" w14:textId="1972D8C1" w:rsidR="003D31B9" w:rsidRPr="00FA52EF" w:rsidRDefault="003D31B9" w:rsidP="003D31B9">
      <w:pPr>
        <w:pStyle w:val="Location"/>
        <w:rPr>
          <w:rFonts w:ascii="Times New Roman" w:hAnsi="Times New Roman"/>
          <w:i w:val="0"/>
          <w:sz w:val="24"/>
          <w:szCs w:val="24"/>
        </w:rPr>
      </w:pPr>
      <w:r w:rsidRPr="00FA52EF">
        <w:rPr>
          <w:rFonts w:ascii="Times New Roman" w:hAnsi="Times New Roman"/>
          <w:b/>
          <w:i w:val="0"/>
          <w:sz w:val="24"/>
          <w:szCs w:val="24"/>
        </w:rPr>
        <w:t>University of Maryland</w:t>
      </w:r>
      <w:r>
        <w:rPr>
          <w:rFonts w:ascii="Times New Roman" w:hAnsi="Times New Roman"/>
          <w:b/>
          <w:i w:val="0"/>
          <w:sz w:val="24"/>
          <w:szCs w:val="24"/>
        </w:rPr>
        <w:t xml:space="preserve">, </w:t>
      </w:r>
      <w:r w:rsidRPr="00FA52EF">
        <w:rPr>
          <w:rFonts w:ascii="Times New Roman" w:hAnsi="Times New Roman"/>
          <w:b/>
          <w:i w:val="0"/>
          <w:sz w:val="24"/>
          <w:szCs w:val="24"/>
        </w:rPr>
        <w:t>Medical System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  <w:t xml:space="preserve">                         </w:t>
      </w:r>
      <w:r w:rsidR="0063546B">
        <w:rPr>
          <w:rFonts w:ascii="Times New Roman" w:hAnsi="Times New Roman"/>
          <w:b/>
          <w:color w:val="404040" w:themeColor="text1" w:themeTint="BF"/>
          <w:sz w:val="24"/>
          <w:szCs w:val="24"/>
        </w:rPr>
        <w:t>2017-2019</w:t>
      </w:r>
    </w:p>
    <w:p w14:paraId="545C087C" w14:textId="77777777" w:rsidR="003D31B9" w:rsidRDefault="003D31B9" w:rsidP="003D31B9">
      <w:pPr>
        <w:pStyle w:val="Location"/>
        <w:rPr>
          <w:rFonts w:ascii="Times New Roman" w:hAnsi="Times New Roman"/>
          <w:b/>
          <w:i w:val="0"/>
          <w:sz w:val="24"/>
        </w:rPr>
      </w:pPr>
      <w:r>
        <w:rPr>
          <w:rFonts w:ascii="Times New Roman" w:hAnsi="Times New Roman"/>
          <w:b/>
          <w:i w:val="0"/>
          <w:sz w:val="24"/>
        </w:rPr>
        <w:t>Volunteer</w:t>
      </w:r>
    </w:p>
    <w:p w14:paraId="69BE4FFE" w14:textId="77777777" w:rsidR="003D31B9" w:rsidRDefault="003D31B9" w:rsidP="003D31B9">
      <w:pPr>
        <w:pStyle w:val="Location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Psychology Ward – St. Joseph Medical Center</w:t>
      </w:r>
    </w:p>
    <w:p w14:paraId="450FA009" w14:textId="77777777" w:rsidR="003D31B9" w:rsidRPr="00D4004E" w:rsidRDefault="003D31B9" w:rsidP="003D31B9">
      <w:pPr>
        <w:pStyle w:val="Location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Supervisor: Dr. </w:t>
      </w:r>
      <w:proofErr w:type="spellStart"/>
      <w:r>
        <w:rPr>
          <w:rFonts w:ascii="Times New Roman" w:hAnsi="Times New Roman"/>
          <w:i w:val="0"/>
          <w:sz w:val="24"/>
        </w:rPr>
        <w:t>Herarian</w:t>
      </w:r>
      <w:proofErr w:type="spellEnd"/>
    </w:p>
    <w:p w14:paraId="037B4E2B" w14:textId="77777777" w:rsidR="003D31B9" w:rsidRPr="00C6361B" w:rsidRDefault="003D31B9" w:rsidP="003D31B9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Assistant to psychiatrist </w:t>
      </w:r>
      <w:proofErr w:type="spellStart"/>
      <w:r>
        <w:rPr>
          <w:rFonts w:ascii="Times New Roman" w:hAnsi="Times New Roman"/>
          <w:sz w:val="24"/>
          <w:szCs w:val="24"/>
        </w:rPr>
        <w:t>Herarian</w:t>
      </w:r>
      <w:proofErr w:type="spellEnd"/>
      <w:r>
        <w:rPr>
          <w:rFonts w:ascii="Times New Roman" w:hAnsi="Times New Roman"/>
          <w:sz w:val="24"/>
          <w:szCs w:val="24"/>
        </w:rPr>
        <w:t>, took notes and talked to patients.</w:t>
      </w:r>
    </w:p>
    <w:p w14:paraId="33E32630" w14:textId="77777777" w:rsidR="003D31B9" w:rsidRPr="003D31B9" w:rsidRDefault="003D31B9" w:rsidP="003D31B9">
      <w:pPr>
        <w:rPr>
          <w:rFonts w:ascii="Times New Roman" w:hAnsi="Times New Roman"/>
          <w:sz w:val="24"/>
          <w:szCs w:val="24"/>
        </w:rPr>
      </w:pPr>
    </w:p>
    <w:p w14:paraId="515D3F92" w14:textId="3F545A6E" w:rsidR="00FA52EF" w:rsidRPr="0004433E" w:rsidRDefault="00FA52EF" w:rsidP="00FA52EF">
      <w:pPr>
        <w:ind w:left="360" w:hanging="360"/>
        <w:rPr>
          <w:rFonts w:ascii="Times New Roman" w:hAnsi="Times New Roman"/>
          <w:b/>
          <w:sz w:val="24"/>
          <w:szCs w:val="24"/>
          <w:u w:val="single"/>
        </w:rPr>
      </w:pPr>
      <w:r w:rsidRPr="0004433E">
        <w:rPr>
          <w:rFonts w:ascii="Times New Roman" w:hAnsi="Times New Roman"/>
          <w:b/>
          <w:sz w:val="32"/>
          <w:szCs w:val="24"/>
          <w:u w:val="single"/>
        </w:rPr>
        <w:t>Extracurricular Activities</w:t>
      </w:r>
      <w:r w:rsidRPr="0004433E">
        <w:rPr>
          <w:rFonts w:ascii="Times New Roman" w:hAnsi="Times New Roman"/>
          <w:b/>
          <w:sz w:val="32"/>
          <w:szCs w:val="24"/>
          <w:u w:val="single"/>
        </w:rPr>
        <w:softHyphen/>
      </w:r>
      <w:r w:rsidRPr="0004433E">
        <w:rPr>
          <w:rFonts w:ascii="Times New Roman" w:hAnsi="Times New Roman"/>
          <w:b/>
          <w:sz w:val="32"/>
          <w:szCs w:val="24"/>
          <w:u w:val="single"/>
        </w:rPr>
        <w:softHyphen/>
      </w:r>
      <w:r w:rsidRPr="0004433E">
        <w:rPr>
          <w:rFonts w:ascii="Times New Roman" w:hAnsi="Times New Roman"/>
          <w:b/>
          <w:sz w:val="32"/>
          <w:szCs w:val="24"/>
          <w:u w:val="single"/>
        </w:rPr>
        <w:softHyphen/>
      </w:r>
      <w:r w:rsidRPr="0004433E">
        <w:rPr>
          <w:rFonts w:ascii="Times New Roman" w:hAnsi="Times New Roman"/>
          <w:b/>
          <w:sz w:val="36"/>
          <w:szCs w:val="24"/>
          <w:u w:val="single"/>
        </w:rPr>
        <w:t xml:space="preserve"> </w:t>
      </w:r>
    </w:p>
    <w:p w14:paraId="682AE000" w14:textId="28F373CB" w:rsidR="00FA52EF" w:rsidRPr="0004433E" w:rsidRDefault="00FA52EF" w:rsidP="0004433E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Tech Challenge Robotics (</w:t>
      </w:r>
      <w:r w:rsidR="003D31B9">
        <w:rPr>
          <w:rFonts w:ascii="Times New Roman" w:hAnsi="Times New Roman"/>
          <w:sz w:val="24"/>
          <w:szCs w:val="24"/>
        </w:rPr>
        <w:t xml:space="preserve">FIRST)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C6361B">
        <w:rPr>
          <w:rFonts w:ascii="Times New Roman" w:hAnsi="Times New Roman"/>
          <w:i/>
          <w:sz w:val="24"/>
          <w:szCs w:val="24"/>
        </w:rPr>
        <w:t>2012-2016</w:t>
      </w:r>
    </w:p>
    <w:p w14:paraId="695B2A44" w14:textId="77777777" w:rsidR="0004433E" w:rsidRDefault="00FA52EF" w:rsidP="00FA52EF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FA52EF">
        <w:rPr>
          <w:rFonts w:ascii="Times New Roman" w:hAnsi="Times New Roman"/>
          <w:sz w:val="24"/>
          <w:szCs w:val="24"/>
        </w:rPr>
        <w:t>Think award</w:t>
      </w:r>
      <w:r w:rsidR="0004433E">
        <w:rPr>
          <w:rFonts w:ascii="Times New Roman" w:hAnsi="Times New Roman"/>
          <w:sz w:val="24"/>
          <w:szCs w:val="24"/>
        </w:rPr>
        <w:t xml:space="preserve"> recipient </w:t>
      </w:r>
    </w:p>
    <w:p w14:paraId="17E3BE7F" w14:textId="5AB226D0" w:rsidR="005360CB" w:rsidRDefault="0004433E" w:rsidP="005360CB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FA52EF" w:rsidRPr="00FA52EF">
        <w:rPr>
          <w:rFonts w:ascii="Times New Roman" w:hAnsi="Times New Roman"/>
          <w:sz w:val="24"/>
          <w:szCs w:val="24"/>
        </w:rPr>
        <w:t>onnect award</w:t>
      </w:r>
      <w:r>
        <w:rPr>
          <w:rFonts w:ascii="Times New Roman" w:hAnsi="Times New Roman"/>
          <w:sz w:val="24"/>
          <w:szCs w:val="24"/>
        </w:rPr>
        <w:t xml:space="preserve"> recipient</w:t>
      </w:r>
    </w:p>
    <w:p w14:paraId="7F87DDE3" w14:textId="433931D0" w:rsidR="00C6361B" w:rsidRDefault="00C6361B" w:rsidP="00C6361B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Cyber Patriot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3D31B9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>2016</w:t>
      </w:r>
    </w:p>
    <w:p w14:paraId="106E3982" w14:textId="36EB0DC4" w:rsidR="00C6361B" w:rsidRPr="003D31B9" w:rsidRDefault="00C6361B" w:rsidP="00C6361B">
      <w:pPr>
        <w:pStyle w:val="ListParagraph"/>
        <w:numPr>
          <w:ilvl w:val="0"/>
          <w:numId w:val="30"/>
        </w:num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first round of cyber patriot competition.</w:t>
      </w:r>
    </w:p>
    <w:p w14:paraId="727BE633" w14:textId="525D0CC6" w:rsidR="003D31B9" w:rsidRPr="003D31B9" w:rsidRDefault="003D31B9" w:rsidP="003D31B9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Comic Book Club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/>
          <w:b/>
          <w:i/>
          <w:sz w:val="24"/>
          <w:szCs w:val="24"/>
        </w:rPr>
        <w:t>2017-2019</w:t>
      </w:r>
    </w:p>
    <w:p w14:paraId="2475A114" w14:textId="2EA0DB23" w:rsidR="003D31B9" w:rsidRPr="003D31B9" w:rsidRDefault="003D31B9" w:rsidP="003D31B9">
      <w:pPr>
        <w:pStyle w:val="ListParagraph"/>
        <w:numPr>
          <w:ilvl w:val="0"/>
          <w:numId w:val="3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 Member of the UMBC comic book club.</w:t>
      </w:r>
      <w:r>
        <w:rPr>
          <w:rFonts w:ascii="Times New Roman" w:hAnsi="Times New Roman"/>
          <w:sz w:val="24"/>
          <w:szCs w:val="24"/>
        </w:rPr>
        <w:tab/>
      </w:r>
    </w:p>
    <w:p w14:paraId="7835DC88" w14:textId="77777777" w:rsidR="005360CB" w:rsidRPr="00FA52EF" w:rsidRDefault="005360CB" w:rsidP="005360CB">
      <w:pPr>
        <w:rPr>
          <w:rFonts w:ascii="Times New Roman" w:hAnsi="Times New Roman"/>
          <w:sz w:val="24"/>
          <w:szCs w:val="24"/>
        </w:rPr>
      </w:pPr>
    </w:p>
    <w:sectPr w:rsidR="005360CB" w:rsidRPr="00FA52EF" w:rsidSect="00797A8E">
      <w:head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9AF8" w14:textId="77777777" w:rsidR="00597E2C" w:rsidRDefault="00597E2C" w:rsidP="00797A8E">
      <w:pPr>
        <w:spacing w:before="0" w:after="0" w:line="240" w:lineRule="auto"/>
      </w:pPr>
      <w:r>
        <w:separator/>
      </w:r>
    </w:p>
  </w:endnote>
  <w:endnote w:type="continuationSeparator" w:id="0">
    <w:p w14:paraId="6E33FCA4" w14:textId="77777777" w:rsidR="00597E2C" w:rsidRDefault="00597E2C" w:rsidP="00797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0D811" w14:textId="77777777" w:rsidR="00597E2C" w:rsidRDefault="00597E2C" w:rsidP="00797A8E">
      <w:pPr>
        <w:spacing w:before="0" w:after="0" w:line="240" w:lineRule="auto"/>
      </w:pPr>
      <w:r>
        <w:separator/>
      </w:r>
    </w:p>
  </w:footnote>
  <w:footnote w:type="continuationSeparator" w:id="0">
    <w:p w14:paraId="6E2CC879" w14:textId="77777777" w:rsidR="00597E2C" w:rsidRDefault="00597E2C" w:rsidP="00797A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14D3E" w14:textId="3CF43AD2" w:rsidR="00797A8E" w:rsidRPr="00797A8E" w:rsidRDefault="00797A8E" w:rsidP="00797A8E">
    <w:pPr>
      <w:pStyle w:val="ContactInfo"/>
      <w:tabs>
        <w:tab w:val="left" w:pos="4875"/>
      </w:tabs>
      <w:jc w:val="center"/>
      <w:rPr>
        <w:rFonts w:ascii="Times New Roman" w:hAnsi="Times New Roman"/>
        <w:b/>
        <w:sz w:val="56"/>
        <w:szCs w:val="24"/>
      </w:rPr>
    </w:pPr>
    <w:r w:rsidRPr="00797A8E">
      <w:rPr>
        <w:rFonts w:ascii="Times New Roman" w:hAnsi="Times New Roman"/>
        <w:b/>
        <w:sz w:val="56"/>
        <w:szCs w:val="24"/>
      </w:rPr>
      <w:t>Justin Luna</w:t>
    </w:r>
  </w:p>
  <w:p w14:paraId="143D25D5" w14:textId="19CECC65" w:rsidR="00797A8E" w:rsidRPr="00EE3C81" w:rsidRDefault="00797A8E" w:rsidP="00797A8E">
    <w:pPr>
      <w:pStyle w:val="ContactInf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5800 Clipper LN, 407 Clarksville, MD 21029 </w:t>
    </w:r>
  </w:p>
  <w:p w14:paraId="52E9ED59" w14:textId="1575E5C2" w:rsidR="00797A8E" w:rsidRPr="00797A8E" w:rsidRDefault="00797A8E" w:rsidP="00797A8E">
    <w:pPr>
      <w:pStyle w:val="ContactInfo"/>
      <w:jc w:val="center"/>
    </w:pPr>
    <w:r>
      <w:rPr>
        <w:rFonts w:ascii="Times New Roman" w:hAnsi="Times New Roman"/>
        <w:sz w:val="24"/>
        <w:szCs w:val="24"/>
      </w:rPr>
      <w:t>443-472-5775 luna2@umbc.ed</w:t>
    </w:r>
    <w:r w:rsidRPr="00EE3C81">
      <w:rPr>
        <w:rFonts w:ascii="Times New Roman" w:hAnsi="Times New Roman"/>
        <w:sz w:val="24"/>
        <w:szCs w:val="24"/>
      </w:rPr>
      <w:t>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34EE7"/>
    <w:multiLevelType w:val="hybridMultilevel"/>
    <w:tmpl w:val="891A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BF3C0E"/>
    <w:multiLevelType w:val="hybridMultilevel"/>
    <w:tmpl w:val="69962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E22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C793BEB"/>
    <w:multiLevelType w:val="hybridMultilevel"/>
    <w:tmpl w:val="B9AC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C46F4"/>
    <w:multiLevelType w:val="hybridMultilevel"/>
    <w:tmpl w:val="682A6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1C9"/>
    <w:multiLevelType w:val="hybridMultilevel"/>
    <w:tmpl w:val="F8B6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3338B"/>
    <w:multiLevelType w:val="hybridMultilevel"/>
    <w:tmpl w:val="4DECE5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E25EBA"/>
    <w:multiLevelType w:val="hybridMultilevel"/>
    <w:tmpl w:val="8D882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1A18"/>
    <w:multiLevelType w:val="hybridMultilevel"/>
    <w:tmpl w:val="E146F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AB7F3E"/>
    <w:multiLevelType w:val="hybridMultilevel"/>
    <w:tmpl w:val="7D64E1D8"/>
    <w:lvl w:ilvl="0" w:tplc="4DE22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348C2"/>
    <w:multiLevelType w:val="hybridMultilevel"/>
    <w:tmpl w:val="80D6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DB03BA7"/>
    <w:multiLevelType w:val="hybridMultilevel"/>
    <w:tmpl w:val="4A807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8" w15:restartNumberingAfterBreak="0">
    <w:nsid w:val="79580230"/>
    <w:multiLevelType w:val="hybridMultilevel"/>
    <w:tmpl w:val="5AF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42E0"/>
    <w:multiLevelType w:val="hybridMultilevel"/>
    <w:tmpl w:val="98BC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14"/>
  </w:num>
  <w:num w:numId="5">
    <w:abstractNumId w:val="15"/>
  </w:num>
  <w:num w:numId="6">
    <w:abstractNumId w:val="25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1"/>
  </w:num>
  <w:num w:numId="20">
    <w:abstractNumId w:val="21"/>
  </w:num>
  <w:num w:numId="21">
    <w:abstractNumId w:val="10"/>
  </w:num>
  <w:num w:numId="22">
    <w:abstractNumId w:val="16"/>
  </w:num>
  <w:num w:numId="23">
    <w:abstractNumId w:val="22"/>
  </w:num>
  <w:num w:numId="24">
    <w:abstractNumId w:val="20"/>
  </w:num>
  <w:num w:numId="25">
    <w:abstractNumId w:val="30"/>
  </w:num>
  <w:num w:numId="26">
    <w:abstractNumId w:val="17"/>
  </w:num>
  <w:num w:numId="27">
    <w:abstractNumId w:val="18"/>
  </w:num>
  <w:num w:numId="28">
    <w:abstractNumId w:val="26"/>
  </w:num>
  <w:num w:numId="29">
    <w:abstractNumId w:val="23"/>
  </w:num>
  <w:num w:numId="30">
    <w:abstractNumId w:val="1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NzUwNbMwMzWwMDNS0lEKTi0uzszPAykwqQUA6nSfvCwAAAA="/>
  </w:docVars>
  <w:rsids>
    <w:rsidRoot w:val="00EE3C81"/>
    <w:rsid w:val="000022EB"/>
    <w:rsid w:val="0004433E"/>
    <w:rsid w:val="00075E73"/>
    <w:rsid w:val="000B0EE9"/>
    <w:rsid w:val="0010077D"/>
    <w:rsid w:val="00116379"/>
    <w:rsid w:val="001D2968"/>
    <w:rsid w:val="0025418C"/>
    <w:rsid w:val="002864C3"/>
    <w:rsid w:val="002911C8"/>
    <w:rsid w:val="00301257"/>
    <w:rsid w:val="00361AFB"/>
    <w:rsid w:val="00374E86"/>
    <w:rsid w:val="003D31B9"/>
    <w:rsid w:val="003F5303"/>
    <w:rsid w:val="00400205"/>
    <w:rsid w:val="00403901"/>
    <w:rsid w:val="0041118B"/>
    <w:rsid w:val="005360CB"/>
    <w:rsid w:val="00543BE0"/>
    <w:rsid w:val="00597E2C"/>
    <w:rsid w:val="005C5D33"/>
    <w:rsid w:val="005D0F6B"/>
    <w:rsid w:val="0063546B"/>
    <w:rsid w:val="006962EF"/>
    <w:rsid w:val="006E2432"/>
    <w:rsid w:val="00723FE3"/>
    <w:rsid w:val="00760463"/>
    <w:rsid w:val="00790D50"/>
    <w:rsid w:val="00797A8E"/>
    <w:rsid w:val="007A2F12"/>
    <w:rsid w:val="007D5AB6"/>
    <w:rsid w:val="008E18D5"/>
    <w:rsid w:val="0090731C"/>
    <w:rsid w:val="00907793"/>
    <w:rsid w:val="00944F2D"/>
    <w:rsid w:val="009548CA"/>
    <w:rsid w:val="00987217"/>
    <w:rsid w:val="00A07D6A"/>
    <w:rsid w:val="00A84E65"/>
    <w:rsid w:val="00AC26FD"/>
    <w:rsid w:val="00AF1168"/>
    <w:rsid w:val="00AF25D9"/>
    <w:rsid w:val="00B54803"/>
    <w:rsid w:val="00C069B4"/>
    <w:rsid w:val="00C302EE"/>
    <w:rsid w:val="00C55F0B"/>
    <w:rsid w:val="00C6361B"/>
    <w:rsid w:val="00CD22BE"/>
    <w:rsid w:val="00D4004E"/>
    <w:rsid w:val="00D449BA"/>
    <w:rsid w:val="00D4662D"/>
    <w:rsid w:val="00D720EA"/>
    <w:rsid w:val="00D97489"/>
    <w:rsid w:val="00DE4E72"/>
    <w:rsid w:val="00DE7766"/>
    <w:rsid w:val="00E33FCE"/>
    <w:rsid w:val="00E63355"/>
    <w:rsid w:val="00EE3C81"/>
    <w:rsid w:val="00F510D1"/>
    <w:rsid w:val="00FA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2DEBA"/>
  <w15:docId w15:val="{012C5DDA-BC03-47E8-98AC-2E9C8BEC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EE3C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A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8E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797A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97A8E"/>
    <w:rPr>
      <w:rFonts w:asciiTheme="minorHAnsi" w:hAnsiTheme="minorHAnsi"/>
      <w:spacing w:val="10"/>
      <w:sz w:val="16"/>
      <w:szCs w:val="16"/>
    </w:rPr>
  </w:style>
  <w:style w:type="table" w:styleId="TableGridLight">
    <w:name w:val="Grid Table Light"/>
    <w:basedOn w:val="TableNormal"/>
    <w:uiPriority w:val="40"/>
    <w:rsid w:val="00797A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7A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6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0F66D-83A6-433E-810E-C76E8C17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Orange Peel</dc:creator>
  <cp:keywords/>
  <cp:lastModifiedBy>Justin Luna</cp:lastModifiedBy>
  <cp:revision>2</cp:revision>
  <cp:lastPrinted>2019-04-11T16:19:00Z</cp:lastPrinted>
  <dcterms:created xsi:type="dcterms:W3CDTF">2019-10-22T15:06:00Z</dcterms:created>
  <dcterms:modified xsi:type="dcterms:W3CDTF">2019-10-22T15:06:00Z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